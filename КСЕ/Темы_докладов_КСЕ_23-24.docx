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FDC" w:rsidRPr="00EF6ADC" w:rsidRDefault="00FB4FDC" w:rsidP="00410D2F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7117FF">
        <w:rPr>
          <w:rFonts w:ascii="Times New Roman" w:hAnsi="Times New Roman"/>
          <w:b/>
          <w:i/>
          <w:sz w:val="28"/>
          <w:szCs w:val="28"/>
        </w:rPr>
        <w:t>ТЕМЫ ДОКЛАДОВ К СЕМИНАРСКИМ ЗАНЯТИЯМ ПО ДИСЦИПЛИНЕ КСЕ</w:t>
      </w:r>
      <w:r w:rsidRPr="00EF6ADC">
        <w:rPr>
          <w:rFonts w:ascii="Times New Roman" w:hAnsi="Times New Roman"/>
          <w:b/>
          <w:sz w:val="24"/>
          <w:szCs w:val="24"/>
        </w:rPr>
        <w:t>:</w:t>
      </w:r>
    </w:p>
    <w:p w:rsidR="00FB4FDC" w:rsidRPr="00C23E6B" w:rsidRDefault="00FB4FDC" w:rsidP="00EF6AD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составлен Бабаевой Мариной Алексеевной (</w:t>
      </w:r>
      <w:hyperlink r:id="rId4" w:history="1">
        <w:r w:rsidRPr="001C6590">
          <w:rPr>
            <w:rStyle w:val="Hyperlink"/>
            <w:rFonts w:ascii="Times New Roman" w:hAnsi="Times New Roman"/>
            <w:sz w:val="24"/>
            <w:szCs w:val="24"/>
            <w:lang w:val="en-US"/>
          </w:rPr>
          <w:t>babaeva</w:t>
        </w:r>
        <w:r w:rsidRPr="001C6590">
          <w:rPr>
            <w:rStyle w:val="Hyperlink"/>
            <w:rFonts w:ascii="Times New Roman" w:hAnsi="Times New Roman"/>
            <w:sz w:val="24"/>
            <w:szCs w:val="24"/>
          </w:rPr>
          <w:t>_</w:t>
        </w:r>
        <w:r w:rsidRPr="001C6590">
          <w:rPr>
            <w:rStyle w:val="Hyperlink"/>
            <w:rFonts w:ascii="Times New Roman" w:hAnsi="Times New Roman"/>
            <w:sz w:val="24"/>
            <w:szCs w:val="24"/>
            <w:lang w:val="en-US"/>
          </w:rPr>
          <w:t>ma</w:t>
        </w:r>
        <w:r w:rsidRPr="001C6590">
          <w:rPr>
            <w:rStyle w:val="Hyperlink"/>
            <w:rFonts w:ascii="Times New Roman" w:hAnsi="Times New Roman"/>
            <w:sz w:val="24"/>
            <w:szCs w:val="24"/>
          </w:rPr>
          <w:t>@</w:t>
        </w:r>
        <w:r w:rsidRPr="001C6590">
          <w:rPr>
            <w:rStyle w:val="Hyperlink"/>
            <w:rFonts w:ascii="Times New Roman" w:hAnsi="Times New Roman"/>
            <w:sz w:val="24"/>
            <w:szCs w:val="24"/>
            <w:lang w:val="en-US"/>
          </w:rPr>
          <w:t>mail</w:t>
        </w:r>
        <w:r w:rsidRPr="005974EF">
          <w:rPr>
            <w:rStyle w:val="Hyperlink"/>
            <w:rFonts w:ascii="Times New Roman" w:hAnsi="Times New Roman"/>
            <w:sz w:val="24"/>
            <w:szCs w:val="24"/>
          </w:rPr>
          <w:t>.</w:t>
        </w:r>
        <w:r w:rsidRPr="001C6590">
          <w:rPr>
            <w:rStyle w:val="Hyperlink"/>
            <w:rFonts w:ascii="Times New Roman" w:hAnsi="Times New Roman"/>
            <w:sz w:val="24"/>
            <w:szCs w:val="24"/>
            <w:lang w:val="en-US"/>
          </w:rPr>
          <w:t>ru</w:t>
        </w:r>
      </w:hyperlink>
      <w:r>
        <w:t xml:space="preserve">) </w:t>
      </w:r>
      <w:r w:rsidRPr="00EF6ADC">
        <w:rPr>
          <w:rFonts w:ascii="Times New Roman" w:hAnsi="Times New Roman"/>
          <w:sz w:val="24"/>
          <w:szCs w:val="24"/>
        </w:rPr>
        <w:t xml:space="preserve">. </w:t>
      </w:r>
      <w:bookmarkStart w:id="0" w:name="_GoBack"/>
      <w:bookmarkEnd w:id="0"/>
      <w:r w:rsidRPr="00EF6ADC">
        <w:rPr>
          <w:rFonts w:ascii="Times New Roman" w:hAnsi="Times New Roman"/>
          <w:sz w:val="24"/>
          <w:szCs w:val="24"/>
        </w:rPr>
        <w:t>Расширенный</w:t>
      </w:r>
      <w:r>
        <w:rPr>
          <w:rFonts w:ascii="Times New Roman" w:hAnsi="Times New Roman"/>
          <w:sz w:val="24"/>
          <w:szCs w:val="24"/>
        </w:rPr>
        <w:t xml:space="preserve"> список тем приведён</w:t>
      </w:r>
      <w:r w:rsidRPr="00EF6AD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учебнике: </w:t>
      </w:r>
      <w:r w:rsidRPr="000D562C">
        <w:rPr>
          <w:rFonts w:ascii="Times New Roman" w:hAnsi="Times New Roman"/>
          <w:b/>
          <w:sz w:val="24"/>
          <w:szCs w:val="24"/>
        </w:rPr>
        <w:t>М.А. Бабаева. Концепции современного естествознания. Практикум</w:t>
      </w:r>
      <w:r>
        <w:rPr>
          <w:rFonts w:ascii="Times New Roman" w:hAnsi="Times New Roman"/>
          <w:sz w:val="24"/>
          <w:szCs w:val="24"/>
        </w:rPr>
        <w:t xml:space="preserve"> (есть в библиотеке Политеха). Кроме того, можно предложить свою тему, но её надо предварительно согласовать с преподавателем, ведущим семинары по КСЕ.</w:t>
      </w:r>
    </w:p>
    <w:p w:rsidR="00FB4FDC" w:rsidRPr="00EF6ADC" w:rsidRDefault="00FB4FDC" w:rsidP="00410D2F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FB4FDC" w:rsidRDefault="00FB4FDC" w:rsidP="00410D2F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410D2F">
        <w:rPr>
          <w:rFonts w:ascii="Times New Roman" w:hAnsi="Times New Roman"/>
          <w:b/>
          <w:sz w:val="24"/>
          <w:szCs w:val="24"/>
          <w:u w:val="single"/>
        </w:rPr>
        <w:t>СЕМИНАР 1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 </w:t>
      </w:r>
    </w:p>
    <w:p w:rsidR="00FB4FDC" w:rsidRDefault="00FB4FDC" w:rsidP="00410D2F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НА ПУТИ К КЛАССИЧЕСКОМУ ЕСТЕСТВОЗНАНИЮ, О</w:t>
      </w:r>
      <w:r w:rsidRPr="00410D2F">
        <w:rPr>
          <w:rFonts w:ascii="Times New Roman" w:hAnsi="Times New Roman"/>
          <w:b/>
          <w:sz w:val="24"/>
          <w:szCs w:val="24"/>
          <w:u w:val="single"/>
        </w:rPr>
        <w:t>СОБЕННОСТИ НАУЧНОГО ПОЗНАНИЯ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. </w:t>
      </w:r>
    </w:p>
    <w:p w:rsidR="00FB4FDC" w:rsidRPr="00410D2F" w:rsidRDefault="00FB4FDC" w:rsidP="00410D2F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410D2F">
        <w:rPr>
          <w:rFonts w:ascii="Times New Roman" w:hAnsi="Times New Roman"/>
          <w:b/>
          <w:sz w:val="24"/>
          <w:szCs w:val="24"/>
          <w:u w:val="single"/>
        </w:rPr>
        <w:t>МЕХАНИЧЕСКОЕ ДВИЖЕНИЕ И ЗАКОНЫ СОХРАНЕНИЯ.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ТРИУМФ НЕБЕСНОЙ МЕХАНИКИ И «УНИВЕРСАЛЬНЫЙ ДЕТЕРМИНИЗМ» ЛАПЛАСА </w:t>
      </w:r>
    </w:p>
    <w:p w:rsidR="00FB4FDC" w:rsidRPr="001E2718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1E2718">
        <w:rPr>
          <w:rFonts w:ascii="Times New Roman" w:hAnsi="Times New Roman"/>
          <w:sz w:val="24"/>
          <w:szCs w:val="24"/>
        </w:rPr>
        <w:t>1.1. РОЖДЕНИЕ «МАТЕМАТИЧЕСКОГО ЕСТЕСТВОЗНАНИЯ» В ПИФАГОРЕЙСКОЙ ШКОЛЕ</w:t>
      </w:r>
    </w:p>
    <w:p w:rsidR="00FB4FDC" w:rsidRPr="001E2718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1E2718">
        <w:rPr>
          <w:rFonts w:ascii="Times New Roman" w:hAnsi="Times New Roman"/>
          <w:sz w:val="24"/>
          <w:szCs w:val="24"/>
        </w:rPr>
        <w:t>1.2. КОНЦЕПЦИЯ АТОМИЗМА В ДРЕВНЕГРЕЧЕСКОЙ НАТУРФИЛОСОФИИ. АТОМЫ ДЕМОКРИТА И «ЭЛЕМЕНТЫ» ЭМПЕДОКЛА</w:t>
      </w:r>
    </w:p>
    <w:p w:rsidR="00FB4FDC" w:rsidRPr="001E2718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1E2718">
        <w:rPr>
          <w:rFonts w:ascii="Times New Roman" w:hAnsi="Times New Roman"/>
          <w:sz w:val="24"/>
          <w:szCs w:val="24"/>
        </w:rPr>
        <w:t>1.3. СУДЬБА ГЕЛИОЦЕНТРИЧЕСКОЙ СИСТЕМЫ МИРА В ЭПОХУ</w:t>
      </w:r>
      <w:r>
        <w:rPr>
          <w:rFonts w:ascii="Times New Roman" w:hAnsi="Times New Roman"/>
          <w:sz w:val="24"/>
          <w:szCs w:val="24"/>
        </w:rPr>
        <w:t xml:space="preserve"> </w:t>
      </w:r>
      <w:r w:rsidRPr="001E2718">
        <w:rPr>
          <w:rFonts w:ascii="Times New Roman" w:hAnsi="Times New Roman"/>
          <w:sz w:val="24"/>
          <w:szCs w:val="24"/>
        </w:rPr>
        <w:t>ПОЗДНЕГО СРЕДНЕВЕКОВЬЯ И РЕНЕССАНСА (НИКОЛАЙ КУЗАНСКИЙ,</w:t>
      </w:r>
      <w:r>
        <w:rPr>
          <w:rFonts w:ascii="Times New Roman" w:hAnsi="Times New Roman"/>
          <w:sz w:val="24"/>
          <w:szCs w:val="24"/>
        </w:rPr>
        <w:t xml:space="preserve"> </w:t>
      </w:r>
      <w:r w:rsidRPr="001E2718">
        <w:rPr>
          <w:rFonts w:ascii="Times New Roman" w:hAnsi="Times New Roman"/>
          <w:sz w:val="24"/>
          <w:szCs w:val="24"/>
        </w:rPr>
        <w:t>НИКОЛАЙ КОПЕРНИК, ДЖОРДАНО БРУНО)</w:t>
      </w:r>
    </w:p>
    <w:p w:rsidR="00FB4FDC" w:rsidRPr="001E2718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1E2718">
        <w:rPr>
          <w:rFonts w:ascii="Times New Roman" w:hAnsi="Times New Roman"/>
          <w:sz w:val="24"/>
          <w:szCs w:val="24"/>
        </w:rPr>
        <w:t>1.4. СТАНОВЛЕНИЕ КЛАССИЧЕСКОГО ЕСТЕСТВОЗНАНИЯ. ОПЫТ 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1E2718">
        <w:rPr>
          <w:rFonts w:ascii="Times New Roman" w:hAnsi="Times New Roman"/>
          <w:sz w:val="24"/>
          <w:szCs w:val="24"/>
        </w:rPr>
        <w:t>МЫСЛЕННЫЙ ЭКСПЕРИМЕНТ В ТРУДАХ ГАЛИЛЕО ГАЛИЛЕЯ</w:t>
      </w:r>
    </w:p>
    <w:p w:rsidR="00FB4FDC" w:rsidRPr="001E2718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1E2718">
        <w:rPr>
          <w:rFonts w:ascii="Times New Roman" w:hAnsi="Times New Roman"/>
          <w:sz w:val="24"/>
          <w:szCs w:val="24"/>
        </w:rPr>
        <w:t>1.5. ИСТОРИЯ НАУЧНОЙ МЕТОДОЛОГИИ</w:t>
      </w:r>
    </w:p>
    <w:p w:rsidR="00FB4FDC" w:rsidRPr="00410D2F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1E2718">
        <w:rPr>
          <w:rFonts w:ascii="Times New Roman" w:hAnsi="Times New Roman"/>
          <w:sz w:val="24"/>
          <w:szCs w:val="24"/>
        </w:rPr>
        <w:t>1.6. ЧУДО В ЗЕРКАЛЕ РАЗУМА (НАУКА И ЛЖЕНАУКА, ОКОЛОНАУЧ</w:t>
      </w:r>
      <w:r w:rsidRPr="00410D2F">
        <w:rPr>
          <w:rFonts w:ascii="Times New Roman" w:hAnsi="Times New Roman"/>
          <w:sz w:val="24"/>
          <w:szCs w:val="24"/>
        </w:rPr>
        <w:t>НАЯ МИФОЛОГИЯ)</w:t>
      </w:r>
    </w:p>
    <w:p w:rsidR="00FB4FDC" w:rsidRPr="00306976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306976">
        <w:rPr>
          <w:rFonts w:ascii="Times New Roman" w:hAnsi="Times New Roman"/>
          <w:sz w:val="24"/>
          <w:szCs w:val="24"/>
        </w:rPr>
        <w:t>2.1. «НАУКА О ДВИЖЕНИИ»: ОТ АРИСТОТЕЛЯ ДО НЬЮТОНА</w:t>
      </w:r>
    </w:p>
    <w:p w:rsidR="00FB4FDC" w:rsidRPr="00306976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306976">
        <w:rPr>
          <w:rFonts w:ascii="Times New Roman" w:hAnsi="Times New Roman"/>
          <w:sz w:val="24"/>
          <w:szCs w:val="24"/>
        </w:rPr>
        <w:t>2.2. «ЯБЛОКО НЬЮТОНА» И ПОДЛИННАЯ ИСТОРИЯ ОТКРЫТИЯ ЗАКОНА ВСЕМИРНОГО ТЯГОТЕНИЯ</w:t>
      </w:r>
    </w:p>
    <w:p w:rsidR="00FB4FDC" w:rsidRPr="00306976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306976">
        <w:rPr>
          <w:rFonts w:ascii="Times New Roman" w:hAnsi="Times New Roman"/>
          <w:sz w:val="24"/>
          <w:szCs w:val="24"/>
        </w:rPr>
        <w:t>2.3. Классическая ТЕОРИЯ ГРАВИТАЦИИ. ЗАГАДКИ ГРАВИТАЦИИ –</w:t>
      </w:r>
      <w:r>
        <w:rPr>
          <w:rFonts w:ascii="Times New Roman" w:hAnsi="Times New Roman"/>
          <w:sz w:val="24"/>
          <w:szCs w:val="24"/>
        </w:rPr>
        <w:t xml:space="preserve"> </w:t>
      </w:r>
      <w:r w:rsidRPr="00306976">
        <w:rPr>
          <w:rFonts w:ascii="Times New Roman" w:hAnsi="Times New Roman"/>
          <w:sz w:val="24"/>
          <w:szCs w:val="24"/>
        </w:rPr>
        <w:t>ОСНОВНОЙ СИЛЫ ВСЕЛЕННОЙ</w:t>
      </w:r>
    </w:p>
    <w:p w:rsidR="00FB4FDC" w:rsidRPr="00306976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306976">
        <w:rPr>
          <w:rFonts w:ascii="Times New Roman" w:hAnsi="Times New Roman"/>
          <w:sz w:val="24"/>
          <w:szCs w:val="24"/>
        </w:rPr>
        <w:t>2.4. Космические скорости и энергетика космических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306976">
        <w:rPr>
          <w:rFonts w:ascii="Times New Roman" w:hAnsi="Times New Roman"/>
          <w:sz w:val="24"/>
          <w:szCs w:val="24"/>
        </w:rPr>
        <w:t>полетов В СВЕТЕ КЛАССИЧЕСКОГО ЕСТЕСТВОЗНАНИЯ</w:t>
      </w:r>
    </w:p>
    <w:p w:rsidR="00FB4FDC" w:rsidRPr="00306976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306976">
        <w:rPr>
          <w:rFonts w:ascii="Times New Roman" w:hAnsi="Times New Roman"/>
          <w:sz w:val="24"/>
          <w:szCs w:val="24"/>
        </w:rPr>
        <w:t>2.5. ПРИРОДА ПРОСТРАНСТВА И ВРЕМЕНИ: ОТ АНТИЧНОСТИ ДО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306976">
        <w:rPr>
          <w:rFonts w:ascii="Times New Roman" w:hAnsi="Times New Roman"/>
          <w:sz w:val="24"/>
          <w:szCs w:val="24"/>
        </w:rPr>
        <w:t>СОВРЕМЕННОСТИ, ОТ ОБЫДЕННОГО ЗНАНИЯ ДО НАУЧНОГО</w:t>
      </w:r>
    </w:p>
    <w:p w:rsidR="00FB4FDC" w:rsidRPr="00725DED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306976">
        <w:rPr>
          <w:rFonts w:ascii="Times New Roman" w:hAnsi="Times New Roman"/>
          <w:sz w:val="24"/>
          <w:szCs w:val="24"/>
        </w:rPr>
        <w:t>2.6. Симметрия и асимметрия в живой и неживой природе</w:t>
      </w:r>
    </w:p>
    <w:p w:rsidR="00FB4FDC" w:rsidRDefault="00FB4FDC" w:rsidP="00410D2F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410D2F">
        <w:rPr>
          <w:rFonts w:ascii="Times New Roman" w:hAnsi="Times New Roman"/>
          <w:b/>
          <w:sz w:val="24"/>
          <w:szCs w:val="24"/>
          <w:u w:val="single"/>
        </w:rPr>
        <w:t xml:space="preserve">СЕМИНАР 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2  </w:t>
      </w:r>
    </w:p>
    <w:p w:rsidR="00FB4FDC" w:rsidRPr="00410D2F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410D2F">
        <w:rPr>
          <w:rFonts w:ascii="Times New Roman" w:hAnsi="Times New Roman"/>
          <w:b/>
          <w:sz w:val="24"/>
          <w:szCs w:val="24"/>
          <w:u w:val="single"/>
        </w:rPr>
        <w:t>ЭЛЕКТРИЧЕСТВО, МАГНЕТИЗМ И СВЕТ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410D2F">
        <w:rPr>
          <w:rFonts w:ascii="Times New Roman" w:hAnsi="Times New Roman"/>
          <w:b/>
          <w:sz w:val="24"/>
          <w:szCs w:val="24"/>
          <w:u w:val="single"/>
        </w:rPr>
        <w:t>В ЖИВОЙ И НЕЖИВОЙ ПРИРОДЕ</w:t>
      </w:r>
    </w:p>
    <w:p w:rsidR="00FB4FDC" w:rsidRPr="00AE4970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AE4970">
        <w:rPr>
          <w:rFonts w:ascii="Times New Roman" w:hAnsi="Times New Roman"/>
          <w:sz w:val="24"/>
          <w:szCs w:val="24"/>
        </w:rPr>
        <w:t>3.1. ЗЕМЛЯ КАК «БОЛЬШОЙ МАГНИТ». ВЗГЛЯДЫ У. ГИЛЬБЕРТА 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AE4970">
        <w:rPr>
          <w:rFonts w:ascii="Times New Roman" w:hAnsi="Times New Roman"/>
          <w:sz w:val="24"/>
          <w:szCs w:val="24"/>
        </w:rPr>
        <w:t>СОВРЕМЕННЫЕ ПРЕДСТАВЛЕНИЯ О МАГНИТНОМ ПОЛЕ ЗЕМЛИ</w:t>
      </w:r>
    </w:p>
    <w:p w:rsidR="00FB4FDC" w:rsidRPr="00AE4970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AE4970">
        <w:rPr>
          <w:rFonts w:ascii="Times New Roman" w:hAnsi="Times New Roman"/>
          <w:sz w:val="24"/>
          <w:szCs w:val="24"/>
        </w:rPr>
        <w:t>3.2. ЭЛЕКТРИЧЕСКИЕ ЯВЛЕНИЯ В АТМОСФЕРЕ ЗЕМЛИ</w:t>
      </w:r>
    </w:p>
    <w:p w:rsidR="00FB4FDC" w:rsidRPr="00AE4970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AE4970">
        <w:rPr>
          <w:rFonts w:ascii="Times New Roman" w:hAnsi="Times New Roman"/>
          <w:sz w:val="24"/>
          <w:szCs w:val="24"/>
        </w:rPr>
        <w:t>3.3. ЭЛЕКТРЧЕСТВО В ЖИВЫХ ОРГАНИЗМАХ (ЭЛЕКТРИЧЕСКАЯ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AE4970">
        <w:rPr>
          <w:rFonts w:ascii="Times New Roman" w:hAnsi="Times New Roman"/>
          <w:sz w:val="24"/>
          <w:szCs w:val="24"/>
        </w:rPr>
        <w:t>ПРИРОДА НЕРВНОГО ИМПУЛЬСА)</w:t>
      </w:r>
    </w:p>
    <w:p w:rsidR="00FB4FDC" w:rsidRPr="00410D2F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AE4970">
        <w:rPr>
          <w:rFonts w:ascii="Times New Roman" w:hAnsi="Times New Roman"/>
          <w:sz w:val="24"/>
          <w:szCs w:val="24"/>
        </w:rPr>
        <w:t xml:space="preserve">3.4. СВЕТ КАК ЭЛЕКТРОМАГНИТНАЯ ВОЛНА (ЭМВ). </w:t>
      </w:r>
      <w:r w:rsidRPr="00410D2F">
        <w:rPr>
          <w:rFonts w:ascii="Times New Roman" w:hAnsi="Times New Roman"/>
          <w:sz w:val="24"/>
          <w:szCs w:val="24"/>
        </w:rPr>
        <w:t>ШКАЛА ЭМВ 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410D2F">
        <w:rPr>
          <w:rFonts w:ascii="Times New Roman" w:hAnsi="Times New Roman"/>
          <w:sz w:val="24"/>
          <w:szCs w:val="24"/>
        </w:rPr>
        <w:t>ЧЕЛОВЕЧЕСКАЯ СПОСОБНОСТЬ ВОСПРИЯТИЯ СВЕТА</w:t>
      </w:r>
    </w:p>
    <w:p w:rsidR="00FB4FDC" w:rsidRPr="00725DED" w:rsidRDefault="00FB4FDC" w:rsidP="00410D2F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725DED">
        <w:rPr>
          <w:rFonts w:ascii="Times New Roman" w:hAnsi="Times New Roman"/>
          <w:b/>
          <w:sz w:val="24"/>
          <w:szCs w:val="24"/>
          <w:u w:val="single"/>
        </w:rPr>
        <w:t xml:space="preserve">СЕМИНАР </w:t>
      </w:r>
      <w:r>
        <w:rPr>
          <w:rFonts w:ascii="Times New Roman" w:hAnsi="Times New Roman"/>
          <w:b/>
          <w:sz w:val="24"/>
          <w:szCs w:val="24"/>
          <w:u w:val="single"/>
        </w:rPr>
        <w:t>3</w:t>
      </w:r>
    </w:p>
    <w:p w:rsidR="00FB4FDC" w:rsidRPr="00725DED" w:rsidRDefault="00FB4FDC" w:rsidP="00410D2F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725DED">
        <w:rPr>
          <w:rFonts w:ascii="Times New Roman" w:hAnsi="Times New Roman"/>
          <w:b/>
          <w:sz w:val="24"/>
          <w:szCs w:val="24"/>
          <w:u w:val="single"/>
        </w:rPr>
        <w:t>ТЕРМОДИНАМИКА, СТАТИСТИКА, ЭНТРОПИЯ</w:t>
      </w:r>
    </w:p>
    <w:p w:rsidR="00FB4FDC" w:rsidRPr="00EE49F4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EE49F4">
        <w:rPr>
          <w:rFonts w:ascii="Times New Roman" w:hAnsi="Times New Roman"/>
          <w:sz w:val="24"/>
          <w:szCs w:val="24"/>
        </w:rPr>
        <w:t>4.1. РАЗВИТИЕ ПРЕДСТАВЛЕНИЙ О ПРИРОДЕ ТЕПЛОВЫХ ЯВЛЕНИЙ</w:t>
      </w:r>
    </w:p>
    <w:p w:rsidR="00FB4FDC" w:rsidRPr="00EE49F4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EE49F4">
        <w:rPr>
          <w:rFonts w:ascii="Times New Roman" w:hAnsi="Times New Roman"/>
          <w:sz w:val="24"/>
          <w:szCs w:val="24"/>
        </w:rPr>
        <w:t>4.2. ТЕМПЕРАТУРА И ЕЕ ИЗМЕРЕНИЕ</w:t>
      </w:r>
    </w:p>
    <w:p w:rsidR="00FB4FDC" w:rsidRPr="00EE49F4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EE49F4">
        <w:rPr>
          <w:rFonts w:ascii="Times New Roman" w:hAnsi="Times New Roman"/>
          <w:sz w:val="24"/>
          <w:szCs w:val="24"/>
        </w:rPr>
        <w:t>4.3. НАЧАЛА ТЕРМОДИНАМИКИ И ИСТОРИЯ ПРОБЛЕМЫ «ВЕЧНЫХ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EE49F4">
        <w:rPr>
          <w:rFonts w:ascii="Times New Roman" w:hAnsi="Times New Roman"/>
          <w:sz w:val="24"/>
          <w:szCs w:val="24"/>
        </w:rPr>
        <w:t>ДВИГАТЕЛЕЙ»</w:t>
      </w:r>
    </w:p>
    <w:p w:rsidR="00FB4FDC" w:rsidRPr="00EE49F4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EE49F4">
        <w:rPr>
          <w:rFonts w:ascii="Times New Roman" w:hAnsi="Times New Roman"/>
          <w:sz w:val="24"/>
          <w:szCs w:val="24"/>
        </w:rPr>
        <w:t>4.4. «ЦАРИЦА МИРА И ЕЕ ТЕНЬ». ЭНЕРГИЯ И ЭНТРОПИЯ</w:t>
      </w:r>
    </w:p>
    <w:p w:rsidR="00FB4FDC" w:rsidRPr="00EE49F4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EE49F4">
        <w:rPr>
          <w:rFonts w:ascii="Times New Roman" w:hAnsi="Times New Roman"/>
          <w:sz w:val="24"/>
          <w:szCs w:val="24"/>
        </w:rPr>
        <w:t>4.5. ИСТОРИЯ ТЕПЛОВЫХ МАШИН. ОПТИМИЗАЦИЯ ИХ РАБОТЫ</w:t>
      </w:r>
    </w:p>
    <w:p w:rsidR="00FB4FDC" w:rsidRPr="00410D2F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EE49F4">
        <w:rPr>
          <w:rFonts w:ascii="Times New Roman" w:hAnsi="Times New Roman"/>
          <w:sz w:val="24"/>
          <w:szCs w:val="24"/>
        </w:rPr>
        <w:t>4.6. НАЧАЛА ТЕРМОДИНАМИКИ – ОСНОВА РАБОТЫ ЖИВЫХ ОРГА</w:t>
      </w:r>
      <w:r w:rsidRPr="00410D2F">
        <w:rPr>
          <w:rFonts w:ascii="Times New Roman" w:hAnsi="Times New Roman"/>
          <w:sz w:val="24"/>
          <w:szCs w:val="24"/>
        </w:rPr>
        <w:t>НИЗМОВ: ОТ КЛЕТКИ ДО ЧЕЛОВЕКА</w:t>
      </w:r>
    </w:p>
    <w:p w:rsidR="00FB4FDC" w:rsidRDefault="00FB4FDC" w:rsidP="00410D2F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725DED">
        <w:rPr>
          <w:rFonts w:ascii="Times New Roman" w:hAnsi="Times New Roman"/>
          <w:b/>
          <w:sz w:val="24"/>
          <w:szCs w:val="24"/>
          <w:u w:val="single"/>
        </w:rPr>
        <w:t xml:space="preserve">СЕМИНАР 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4  </w:t>
      </w:r>
    </w:p>
    <w:p w:rsidR="00FB4FDC" w:rsidRPr="00725DED" w:rsidRDefault="00FB4FDC" w:rsidP="00410D2F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725DED">
        <w:rPr>
          <w:rFonts w:ascii="Times New Roman" w:hAnsi="Times New Roman"/>
          <w:b/>
          <w:sz w:val="24"/>
          <w:szCs w:val="24"/>
          <w:u w:val="single"/>
        </w:rPr>
        <w:t>СОВРЕМЕННЫЕ КОНЦЕПЦИИ В КОСМОЛОГИИ</w:t>
      </w:r>
    </w:p>
    <w:p w:rsidR="00FB4FDC" w:rsidRPr="001408A3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1408A3">
        <w:rPr>
          <w:rFonts w:ascii="Times New Roman" w:hAnsi="Times New Roman"/>
          <w:sz w:val="24"/>
          <w:szCs w:val="24"/>
        </w:rPr>
        <w:t>5.1. ЭВОЛЮЦИЯ ВСЕЛЕННОЙ: ПРОШЛОЕ, НАСТОЯЩЕЕ И БУДУЩЕЕ.</w:t>
      </w:r>
    </w:p>
    <w:p w:rsidR="00FB4FDC" w:rsidRPr="001408A3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1408A3">
        <w:rPr>
          <w:rFonts w:ascii="Times New Roman" w:hAnsi="Times New Roman"/>
          <w:sz w:val="24"/>
          <w:szCs w:val="24"/>
        </w:rPr>
        <w:t>5.2. ПОЧЕМУ СВЕТЯТ ЗВЕЗДЫ? (РОЖДЕНИЕ, ЖИЗНЬ И СМЕРТЬ ЗВЕЗД)</w:t>
      </w:r>
    </w:p>
    <w:p w:rsidR="00FB4FDC" w:rsidRPr="001408A3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1408A3">
        <w:rPr>
          <w:rFonts w:ascii="Times New Roman" w:hAnsi="Times New Roman"/>
          <w:sz w:val="24"/>
          <w:szCs w:val="24"/>
        </w:rPr>
        <w:t xml:space="preserve">5.3. НАЧАЛО </w:t>
      </w:r>
      <w:r w:rsidRPr="001408A3">
        <w:rPr>
          <w:rFonts w:ascii="Times New Roman" w:hAnsi="Times New Roman"/>
          <w:sz w:val="24"/>
          <w:szCs w:val="24"/>
          <w:lang w:val="en-US"/>
        </w:rPr>
        <w:t>XXI</w:t>
      </w:r>
      <w:r w:rsidRPr="001408A3">
        <w:rPr>
          <w:rFonts w:ascii="Times New Roman" w:hAnsi="Times New Roman"/>
          <w:sz w:val="24"/>
          <w:szCs w:val="24"/>
        </w:rPr>
        <w:t xml:space="preserve"> ВЕКА: РЕВОЛЮЦИЯ В КОСМОЛОГИИ</w:t>
      </w:r>
    </w:p>
    <w:p w:rsidR="00FB4FDC" w:rsidRPr="001408A3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1408A3">
        <w:rPr>
          <w:rFonts w:ascii="Times New Roman" w:hAnsi="Times New Roman"/>
          <w:sz w:val="24"/>
          <w:szCs w:val="24"/>
        </w:rPr>
        <w:t>5.4. ПРОБЛЕМА ПОИСКА ЖИЗНИ И ВНЕЗЕМНЫХ ЦИВИЛИЗАЦИЙ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1408A3">
        <w:rPr>
          <w:rFonts w:ascii="Times New Roman" w:hAnsi="Times New Roman"/>
          <w:sz w:val="24"/>
          <w:szCs w:val="24"/>
        </w:rPr>
        <w:t>ВО ВСЕЛЕННОЙ</w:t>
      </w:r>
    </w:p>
    <w:p w:rsidR="00FB4FDC" w:rsidRPr="001408A3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1408A3">
        <w:rPr>
          <w:rFonts w:ascii="Times New Roman" w:hAnsi="Times New Roman"/>
          <w:sz w:val="24"/>
          <w:szCs w:val="24"/>
        </w:rPr>
        <w:t>5.5. ЧЕРНЫЕ ДЫРЫ</w:t>
      </w:r>
    </w:p>
    <w:p w:rsidR="00FB4FDC" w:rsidRPr="00410D2F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1408A3">
        <w:rPr>
          <w:rFonts w:ascii="Times New Roman" w:hAnsi="Times New Roman"/>
          <w:sz w:val="24"/>
          <w:szCs w:val="24"/>
        </w:rPr>
        <w:t>5.6. ПРОБЛЕМА МУЛЬТИМИРОВ: ОТ ДРЕВНЕГРЕЧЕСКИХ ПРЕДСТАВ</w:t>
      </w:r>
      <w:r w:rsidRPr="00410D2F">
        <w:rPr>
          <w:rFonts w:ascii="Times New Roman" w:hAnsi="Times New Roman"/>
          <w:sz w:val="24"/>
          <w:szCs w:val="24"/>
        </w:rPr>
        <w:t>ЛЕНИЙ К СОВРЕМЕННЫМ КОНЦЕПЦИЯМ</w:t>
      </w:r>
    </w:p>
    <w:p w:rsidR="00FB4FDC" w:rsidRPr="00410D2F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410D2F">
        <w:rPr>
          <w:rFonts w:ascii="Times New Roman" w:hAnsi="Times New Roman"/>
          <w:sz w:val="24"/>
          <w:szCs w:val="24"/>
        </w:rPr>
        <w:t>5.7. БОЗОН ХИГГСА – «ЧАСТИЦА БОГА»?</w:t>
      </w:r>
    </w:p>
    <w:p w:rsidR="00FB4FDC" w:rsidRDefault="00FB4FDC" w:rsidP="00410D2F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410D2F">
        <w:rPr>
          <w:rFonts w:ascii="Times New Roman" w:hAnsi="Times New Roman"/>
          <w:b/>
          <w:sz w:val="24"/>
          <w:szCs w:val="24"/>
          <w:u w:val="single"/>
        </w:rPr>
        <w:t xml:space="preserve">СЕМИНАР 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5 </w:t>
      </w:r>
    </w:p>
    <w:p w:rsidR="00FB4FDC" w:rsidRPr="00410D2F" w:rsidRDefault="00FB4FDC" w:rsidP="00410D2F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 ПЛАНЕТА ЗЕМЛЯ: ЭВОЛЮЦИЯ, СТРОЕНИЕ, ДИНАМИКА</w:t>
      </w:r>
    </w:p>
    <w:p w:rsidR="00FB4FDC" w:rsidRPr="00381F0E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381F0E">
        <w:rPr>
          <w:rFonts w:ascii="Times New Roman" w:hAnsi="Times New Roman"/>
          <w:sz w:val="24"/>
          <w:szCs w:val="24"/>
        </w:rPr>
        <w:t>6.1. Происхождение Земли и основные этапы ее эволюции .</w:t>
      </w:r>
    </w:p>
    <w:p w:rsidR="00FB4FDC" w:rsidRPr="00381F0E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381F0E">
        <w:rPr>
          <w:rFonts w:ascii="Times New Roman" w:hAnsi="Times New Roman"/>
          <w:sz w:val="24"/>
          <w:szCs w:val="24"/>
        </w:rPr>
        <w:t xml:space="preserve">6.2. Строение </w:t>
      </w:r>
      <w:r>
        <w:rPr>
          <w:rFonts w:ascii="Times New Roman" w:hAnsi="Times New Roman"/>
          <w:sz w:val="24"/>
          <w:szCs w:val="24"/>
        </w:rPr>
        <w:t>и</w:t>
      </w:r>
      <w:r w:rsidRPr="00381F0E">
        <w:rPr>
          <w:rFonts w:ascii="Times New Roman" w:hAnsi="Times New Roman"/>
          <w:sz w:val="24"/>
          <w:szCs w:val="24"/>
        </w:rPr>
        <w:t xml:space="preserve"> ТЕРМОДИНАМИКА ЗЕМЛИ.</w:t>
      </w:r>
    </w:p>
    <w:p w:rsidR="00FB4FDC" w:rsidRPr="00381F0E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381F0E">
        <w:rPr>
          <w:rFonts w:ascii="Times New Roman" w:hAnsi="Times New Roman"/>
          <w:sz w:val="24"/>
          <w:szCs w:val="24"/>
        </w:rPr>
        <w:t>6.3. КЛИМАТ ПЛАНЕТЫ ЗЕМЛЯ И ПРИЧИНЫ ЕГО ИЗМЕНЕНИЯ</w:t>
      </w:r>
    </w:p>
    <w:p w:rsidR="00FB4FDC" w:rsidRPr="00725DED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381F0E">
        <w:rPr>
          <w:rFonts w:ascii="Times New Roman" w:hAnsi="Times New Roman"/>
          <w:sz w:val="24"/>
          <w:szCs w:val="24"/>
        </w:rPr>
        <w:t>6.4. СОЛНЕЧНО-ЗЕМНЫЕ СВЯЗИ И ИХ ВЛИЯНИЕ НА ЧЕЛОВЕКА</w:t>
      </w:r>
    </w:p>
    <w:p w:rsidR="00FB4FDC" w:rsidRDefault="00FB4FDC" w:rsidP="00410D2F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410D2F">
        <w:rPr>
          <w:rFonts w:ascii="Times New Roman" w:hAnsi="Times New Roman"/>
          <w:b/>
          <w:sz w:val="24"/>
          <w:szCs w:val="24"/>
          <w:u w:val="single"/>
        </w:rPr>
        <w:t xml:space="preserve">СЕМИНАР 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6  </w:t>
      </w:r>
    </w:p>
    <w:p w:rsidR="00FB4FDC" w:rsidRDefault="00FB4FDC" w:rsidP="00410D2F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410D2F">
        <w:rPr>
          <w:rFonts w:ascii="Times New Roman" w:hAnsi="Times New Roman"/>
          <w:b/>
          <w:sz w:val="24"/>
          <w:szCs w:val="24"/>
          <w:u w:val="single"/>
        </w:rPr>
        <w:t>КОНЦЕПЦИИ ЖИЗНИ В СОВРЕМЕННОМ ЕСТЕСТВОЗНАНИИ</w:t>
      </w:r>
    </w:p>
    <w:p w:rsidR="00FB4FDC" w:rsidRPr="00410D2F" w:rsidRDefault="00FB4FDC" w:rsidP="00410D2F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410D2F">
        <w:rPr>
          <w:rFonts w:ascii="Times New Roman" w:hAnsi="Times New Roman"/>
          <w:b/>
          <w:sz w:val="24"/>
          <w:szCs w:val="24"/>
          <w:u w:val="single"/>
        </w:rPr>
        <w:t>ЧЕЛОВЕК КАК ОБЪЕКТ ЕСТЕСТВОЗНАНИЯ.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410D2F">
        <w:rPr>
          <w:rFonts w:ascii="Times New Roman" w:hAnsi="Times New Roman"/>
          <w:b/>
          <w:sz w:val="24"/>
          <w:szCs w:val="24"/>
          <w:u w:val="single"/>
        </w:rPr>
        <w:t>ФИЗИКО-ХИМИЧЕСКИЕ ОСНОВЫ БИОЛОГИЧЕСКИХ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410D2F">
        <w:rPr>
          <w:rFonts w:ascii="Times New Roman" w:hAnsi="Times New Roman"/>
          <w:b/>
          <w:sz w:val="24"/>
          <w:szCs w:val="24"/>
          <w:u w:val="single"/>
        </w:rPr>
        <w:t>ПРОЦЕССОВ И ПСИХИКИ</w:t>
      </w:r>
    </w:p>
    <w:p w:rsidR="00FB4FDC" w:rsidRPr="007F1F1A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7F1F1A">
        <w:rPr>
          <w:rFonts w:ascii="Times New Roman" w:hAnsi="Times New Roman"/>
          <w:sz w:val="24"/>
          <w:szCs w:val="24"/>
        </w:rPr>
        <w:t>7.1. ЖИЗНЬ КАК «АНТИЭНТРОПИЙНЫЙ ПРОЦЕСС». АНАЛИЗ ОСНОВНЫХ ОПРЕДЕЛЕНИЙ ЖИЗНИ</w:t>
      </w:r>
    </w:p>
    <w:p w:rsidR="00FB4FDC" w:rsidRPr="007F1F1A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7F1F1A">
        <w:rPr>
          <w:rFonts w:ascii="Times New Roman" w:hAnsi="Times New Roman"/>
          <w:sz w:val="24"/>
          <w:szCs w:val="24"/>
        </w:rPr>
        <w:t>7.2. РАЗМЫШЛЕНИЯ О СМЕРТИ. МОЛЕКУЛЯРНЫЕ МЕХАНИЗМЫ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7F1F1A">
        <w:rPr>
          <w:rFonts w:ascii="Times New Roman" w:hAnsi="Times New Roman"/>
          <w:sz w:val="24"/>
          <w:szCs w:val="24"/>
        </w:rPr>
        <w:t>СТАРЕНИЯ</w:t>
      </w:r>
    </w:p>
    <w:p w:rsidR="00FB4FDC" w:rsidRPr="007F1F1A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7F1F1A">
        <w:rPr>
          <w:rFonts w:ascii="Times New Roman" w:hAnsi="Times New Roman"/>
          <w:sz w:val="24"/>
          <w:szCs w:val="24"/>
        </w:rPr>
        <w:t>7.3. ГИПОТЕЗЫ ПРОИСХОЖДЕНИЯ ЖИЗНИ НА ЗЕМЛЕ. ПРИНЦИПЫ,</w:t>
      </w:r>
      <w:r>
        <w:rPr>
          <w:rFonts w:ascii="Times New Roman" w:hAnsi="Times New Roman"/>
          <w:sz w:val="24"/>
          <w:szCs w:val="24"/>
        </w:rPr>
        <w:t xml:space="preserve"> </w:t>
      </w:r>
      <w:r w:rsidRPr="007F1F1A">
        <w:rPr>
          <w:rFonts w:ascii="Times New Roman" w:hAnsi="Times New Roman"/>
          <w:sz w:val="24"/>
          <w:szCs w:val="24"/>
        </w:rPr>
        <w:t>ФАКТОРЫ И МЕХАНИЗМЫ ЭВОЛЮЦИИ ЖИВЫХ ОРГАНИЗМОВ.</w:t>
      </w:r>
    </w:p>
    <w:p w:rsidR="00FB4FDC" w:rsidRPr="007F1F1A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7F1F1A">
        <w:rPr>
          <w:rFonts w:ascii="Times New Roman" w:hAnsi="Times New Roman"/>
          <w:sz w:val="24"/>
          <w:szCs w:val="24"/>
        </w:rPr>
        <w:t>7.4. ФУНДАМЕНТАЛЬНЫЕ ОСНОВЫ ЖИЗНИ И НАСЛЕДСТВЕННОСТИ. СОВРЕМЕННАЯ ГЕНЕТИКА И ЕЕ ПРИЛОЖЕНИЯ</w:t>
      </w:r>
    </w:p>
    <w:p w:rsidR="00FB4FDC" w:rsidRPr="007F1F1A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7F1F1A">
        <w:rPr>
          <w:rFonts w:ascii="Times New Roman" w:hAnsi="Times New Roman"/>
          <w:sz w:val="24"/>
          <w:szCs w:val="24"/>
        </w:rPr>
        <w:t>7.5. БИОЛОГИЧЕСКАЯ И СОЦИАЛЬНАЯ МАКРОЭВОЛЮЦИЯ?</w:t>
      </w:r>
    </w:p>
    <w:p w:rsidR="00FB4FDC" w:rsidRPr="007F1F1A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7F1F1A">
        <w:rPr>
          <w:rFonts w:ascii="Times New Roman" w:hAnsi="Times New Roman"/>
          <w:sz w:val="24"/>
          <w:szCs w:val="24"/>
        </w:rPr>
        <w:t>7.6. ЧУДЕСНАЯ ЖИЗНЬ КЛЕТОК</w:t>
      </w:r>
    </w:p>
    <w:p w:rsidR="00FB4FDC" w:rsidRPr="007F1F1A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7F1F1A">
        <w:rPr>
          <w:rFonts w:ascii="Times New Roman" w:hAnsi="Times New Roman"/>
          <w:sz w:val="24"/>
          <w:szCs w:val="24"/>
        </w:rPr>
        <w:t>7.7. БИОСФЕРА И НООСФЕРА</w:t>
      </w:r>
    </w:p>
    <w:p w:rsidR="00FB4FDC" w:rsidRPr="00410D2F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7F1F1A">
        <w:rPr>
          <w:rFonts w:ascii="Times New Roman" w:hAnsi="Times New Roman"/>
          <w:sz w:val="24"/>
          <w:szCs w:val="24"/>
        </w:rPr>
        <w:t xml:space="preserve">7.8. АНТРОПОГЕНЕЗ. ОСОБЕННОСТИ ЭВОЛЮЦИИ ЧЕЛОВЕКА. </w:t>
      </w:r>
      <w:r w:rsidRPr="00410D2F">
        <w:rPr>
          <w:rFonts w:ascii="Times New Roman" w:hAnsi="Times New Roman"/>
          <w:sz w:val="24"/>
          <w:szCs w:val="24"/>
        </w:rPr>
        <w:t>ЧЕЛОВЕК В МАСШТАБАХ КОСМОСА</w:t>
      </w:r>
    </w:p>
    <w:p w:rsidR="00FB4FDC" w:rsidRPr="0074762B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74762B">
        <w:rPr>
          <w:rFonts w:ascii="Times New Roman" w:hAnsi="Times New Roman"/>
          <w:sz w:val="24"/>
          <w:szCs w:val="24"/>
        </w:rPr>
        <w:t>8.1. ТАЙНЫ МОЗГА</w:t>
      </w:r>
    </w:p>
    <w:p w:rsidR="00FB4FDC" w:rsidRPr="0074762B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74762B">
        <w:rPr>
          <w:rFonts w:ascii="Times New Roman" w:hAnsi="Times New Roman"/>
          <w:sz w:val="24"/>
          <w:szCs w:val="24"/>
        </w:rPr>
        <w:t>8.2. РИТМИЧЕСКАЯ ОРГАНИЗАЦИЯ ЖИВОЙ МАТЕРИИ. БИОЛОГИЧЕСКИЕ АВТОРИТМЫ</w:t>
      </w:r>
    </w:p>
    <w:p w:rsidR="00FB4FDC" w:rsidRPr="0074762B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74762B">
        <w:rPr>
          <w:rFonts w:ascii="Times New Roman" w:hAnsi="Times New Roman"/>
          <w:sz w:val="24"/>
          <w:szCs w:val="24"/>
        </w:rPr>
        <w:t>8.3. ФИЗИКО-ХИМИЧЕСКИЕ ОСНОВЫ ВОСПРИЯТИЯ ВНЕШНЕГО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74762B">
        <w:rPr>
          <w:rFonts w:ascii="Times New Roman" w:hAnsi="Times New Roman"/>
          <w:sz w:val="24"/>
          <w:szCs w:val="24"/>
        </w:rPr>
        <w:t>МИРА: СЛАЖЕННАЯ РАБОТА ОРГАНОВ ЧУВСТВ</w:t>
      </w:r>
    </w:p>
    <w:p w:rsidR="00FB4FDC" w:rsidRPr="0074762B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74762B">
        <w:rPr>
          <w:rFonts w:ascii="Times New Roman" w:hAnsi="Times New Roman"/>
          <w:sz w:val="24"/>
          <w:szCs w:val="24"/>
        </w:rPr>
        <w:t>8.4. БИОФИЗИКА И БИОХИМИЯ ЧЕЛОВЕЧЕСКИХ ЭМОЦИЙ.</w:t>
      </w:r>
    </w:p>
    <w:p w:rsidR="00FB4FDC" w:rsidRPr="00C23E6B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74762B">
        <w:rPr>
          <w:rFonts w:ascii="Times New Roman" w:hAnsi="Times New Roman"/>
          <w:sz w:val="24"/>
          <w:szCs w:val="24"/>
        </w:rPr>
        <w:t>8.5. МЕХАНИЗМЫ ДЕЙСТВИЯ ЛЕКАРСТВ И ПРОБЛЕМЫ ФАРМАКО</w:t>
      </w:r>
      <w:r w:rsidRPr="00C23E6B">
        <w:rPr>
          <w:rFonts w:ascii="Times New Roman" w:hAnsi="Times New Roman"/>
          <w:sz w:val="24"/>
          <w:szCs w:val="24"/>
        </w:rPr>
        <w:t>ЛОГИИ</w:t>
      </w:r>
    </w:p>
    <w:p w:rsidR="00FB4FDC" w:rsidRPr="00C23E6B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C23E6B">
        <w:rPr>
          <w:rFonts w:ascii="Times New Roman" w:hAnsi="Times New Roman"/>
          <w:sz w:val="24"/>
          <w:szCs w:val="24"/>
        </w:rPr>
        <w:t>8.6. ЗАГАДКИ НАШЕГО ТЕЛА</w:t>
      </w:r>
    </w:p>
    <w:p w:rsidR="00FB4FDC" w:rsidRDefault="00FB4FDC" w:rsidP="00410D2F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C23E6B">
        <w:rPr>
          <w:rFonts w:ascii="Times New Roman" w:hAnsi="Times New Roman"/>
          <w:b/>
          <w:sz w:val="24"/>
          <w:szCs w:val="24"/>
          <w:u w:val="single"/>
        </w:rPr>
        <w:t xml:space="preserve">СЕМИНАР 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7   </w:t>
      </w:r>
    </w:p>
    <w:p w:rsidR="00FB4FDC" w:rsidRDefault="00FB4FDC" w:rsidP="00410D2F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C23E6B">
        <w:rPr>
          <w:rFonts w:ascii="Times New Roman" w:hAnsi="Times New Roman"/>
          <w:b/>
          <w:sz w:val="24"/>
          <w:szCs w:val="24"/>
          <w:u w:val="single"/>
        </w:rPr>
        <w:t>ЕСТЕСТВЕННОНАУЧНЫЕ ОСНОВЫ СОВРЕМЕННЫХ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C23E6B">
        <w:rPr>
          <w:rFonts w:ascii="Times New Roman" w:hAnsi="Times New Roman"/>
          <w:b/>
          <w:sz w:val="24"/>
          <w:szCs w:val="24"/>
          <w:u w:val="single"/>
        </w:rPr>
        <w:t>ТЕХНОЛОГИЙ. НАУЧНО–ТЕХНИЧЕСКИЙ ПРОГРЕСС</w:t>
      </w:r>
    </w:p>
    <w:p w:rsidR="00FB4FDC" w:rsidRPr="00C23E6B" w:rsidRDefault="00FB4FDC" w:rsidP="00303404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C23E6B">
        <w:rPr>
          <w:rFonts w:ascii="Times New Roman" w:hAnsi="Times New Roman"/>
          <w:b/>
          <w:sz w:val="24"/>
          <w:szCs w:val="24"/>
          <w:u w:val="single"/>
        </w:rPr>
        <w:t>СИНЕРГЕТИКА И ЕСТЕСТВОЗНАНИЕ ХХ</w:t>
      </w:r>
      <w:r w:rsidRPr="00C23E6B">
        <w:rPr>
          <w:rFonts w:ascii="Times New Roman" w:hAnsi="Times New Roman"/>
          <w:b/>
          <w:sz w:val="24"/>
          <w:szCs w:val="24"/>
          <w:u w:val="single"/>
          <w:lang w:val="en-US"/>
        </w:rPr>
        <w:t>I</w:t>
      </w:r>
      <w:r w:rsidRPr="00C23E6B">
        <w:rPr>
          <w:rFonts w:ascii="Times New Roman" w:hAnsi="Times New Roman"/>
          <w:b/>
          <w:sz w:val="24"/>
          <w:szCs w:val="24"/>
          <w:u w:val="single"/>
        </w:rPr>
        <w:t xml:space="preserve"> ВЕКА</w:t>
      </w:r>
    </w:p>
    <w:p w:rsidR="00FB4FDC" w:rsidRPr="00101600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101600">
        <w:rPr>
          <w:rFonts w:ascii="Times New Roman" w:hAnsi="Times New Roman"/>
          <w:sz w:val="24"/>
          <w:szCs w:val="24"/>
        </w:rPr>
        <w:t>9.1. НАНОТЕХНОЛОГИИ: ДОСТИЖЕНИЯ И ПЕРСПЕКТИВЫ</w:t>
      </w:r>
    </w:p>
    <w:p w:rsidR="00FB4FDC" w:rsidRPr="00101600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101600">
        <w:rPr>
          <w:rFonts w:ascii="Times New Roman" w:hAnsi="Times New Roman"/>
          <w:sz w:val="24"/>
          <w:szCs w:val="24"/>
        </w:rPr>
        <w:t>9.2. КОМПЬЮТЕРНЫЕ ТЕХНОЛОГИИ</w:t>
      </w:r>
    </w:p>
    <w:p w:rsidR="00FB4FDC" w:rsidRPr="00101600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101600">
        <w:rPr>
          <w:rFonts w:ascii="Times New Roman" w:hAnsi="Times New Roman"/>
          <w:sz w:val="24"/>
          <w:szCs w:val="24"/>
        </w:rPr>
        <w:t>9.3. ОТ ГИПЕРБОЛОИДА ИНЖЕНЕРА ГАРИНА К ЛАЗЕРНОЙ ТЕХНИКЕ</w:t>
      </w:r>
    </w:p>
    <w:p w:rsidR="00FB4FDC" w:rsidRPr="00101600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101600">
        <w:rPr>
          <w:rFonts w:ascii="Times New Roman" w:hAnsi="Times New Roman"/>
          <w:sz w:val="24"/>
          <w:szCs w:val="24"/>
        </w:rPr>
        <w:t>9.4. МАГИЯ ХИМИИ. ХИМИЯ В ТЕХНОЛОГИЯХ ИНДУСТРИАЛЬНОГО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101600">
        <w:rPr>
          <w:rFonts w:ascii="Times New Roman" w:hAnsi="Times New Roman"/>
          <w:sz w:val="24"/>
          <w:szCs w:val="24"/>
        </w:rPr>
        <w:t>ОБЩЕСТВА</w:t>
      </w:r>
    </w:p>
    <w:p w:rsidR="00FB4FDC" w:rsidRPr="00101600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101600">
        <w:rPr>
          <w:rFonts w:ascii="Times New Roman" w:hAnsi="Times New Roman"/>
          <w:sz w:val="24"/>
          <w:szCs w:val="24"/>
        </w:rPr>
        <w:t>9.5. БИОТЕХНОЛОГИИ</w:t>
      </w:r>
    </w:p>
    <w:p w:rsidR="00FB4FDC" w:rsidRPr="00101600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101600">
        <w:rPr>
          <w:rFonts w:ascii="Times New Roman" w:hAnsi="Times New Roman"/>
          <w:sz w:val="24"/>
          <w:szCs w:val="24"/>
        </w:rPr>
        <w:t>9.6. ПРИРОДА ВНУТРИЯДЕРНЫХ СИЛ. ПРОБЛЕМЫ И ПЕРСПЕКТИВЫ ЯДЕРНОЙ ЭНЕРГЕТИКИ</w:t>
      </w:r>
    </w:p>
    <w:p w:rsidR="00FB4FDC" w:rsidRPr="00C23E6B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101600">
        <w:rPr>
          <w:rFonts w:ascii="Times New Roman" w:hAnsi="Times New Roman"/>
          <w:sz w:val="24"/>
          <w:szCs w:val="24"/>
        </w:rPr>
        <w:t>9.7. НАУЧНО-ТЕХНИЧЕСКИЙ ПРОГРЕСС И НАШЕ ОБЩЕЕ БУДУЩЕЕ:</w:t>
      </w:r>
      <w:r>
        <w:rPr>
          <w:rFonts w:ascii="Times New Roman" w:hAnsi="Times New Roman"/>
          <w:sz w:val="24"/>
          <w:szCs w:val="24"/>
        </w:rPr>
        <w:t xml:space="preserve"> </w:t>
      </w:r>
      <w:r w:rsidRPr="00C23E6B">
        <w:rPr>
          <w:rFonts w:ascii="Times New Roman" w:hAnsi="Times New Roman"/>
          <w:sz w:val="24"/>
          <w:szCs w:val="24"/>
        </w:rPr>
        <w:t>МОДЕЛИ МИРОВОЙ ДИНАМИКИ</w:t>
      </w:r>
    </w:p>
    <w:p w:rsidR="00FB4FDC" w:rsidRPr="0084613B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84613B">
        <w:rPr>
          <w:rFonts w:ascii="Times New Roman" w:hAnsi="Times New Roman"/>
          <w:sz w:val="24"/>
          <w:szCs w:val="24"/>
        </w:rPr>
        <w:t>10.1. НАУКА О ХАОСЕ: ОТ МЕТЕОРОЛОГИИ К НОВОЙ КОНЦЕПЦИИ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4613B">
        <w:rPr>
          <w:rFonts w:ascii="Times New Roman" w:hAnsi="Times New Roman"/>
          <w:sz w:val="24"/>
          <w:szCs w:val="24"/>
        </w:rPr>
        <w:t>ЖИЗНИ</w:t>
      </w:r>
    </w:p>
    <w:p w:rsidR="00FB4FDC" w:rsidRPr="0084613B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84613B">
        <w:rPr>
          <w:rFonts w:ascii="Times New Roman" w:hAnsi="Times New Roman"/>
          <w:sz w:val="24"/>
          <w:szCs w:val="24"/>
        </w:rPr>
        <w:t>10.2. ФРАКТАЛЫ – АЗБУКА ПРИРОДЫ: ОТ УДИВЛЕНИЯ К ИНСТРУМЕНТУ</w:t>
      </w:r>
    </w:p>
    <w:p w:rsidR="00FB4FDC" w:rsidRPr="0084613B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84613B">
        <w:rPr>
          <w:rFonts w:ascii="Times New Roman" w:hAnsi="Times New Roman"/>
          <w:sz w:val="24"/>
          <w:szCs w:val="24"/>
        </w:rPr>
        <w:t>10.3. ИДЕИ СИНЕРГЕТИКИ В ЭКОНОМИКЕ</w:t>
      </w:r>
    </w:p>
    <w:p w:rsidR="00FB4FDC" w:rsidRPr="0084613B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84613B">
        <w:rPr>
          <w:rFonts w:ascii="Times New Roman" w:hAnsi="Times New Roman"/>
          <w:sz w:val="24"/>
          <w:szCs w:val="24"/>
        </w:rPr>
        <w:t>10.4. ИСТОРИЯ ВСЕЛЕННОЙ: СИНЕРГЕТИЧЕСКАЯ МОДЕЛЬ</w:t>
      </w:r>
    </w:p>
    <w:p w:rsidR="00FB4FDC" w:rsidRPr="0084613B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84613B">
        <w:rPr>
          <w:rFonts w:ascii="Times New Roman" w:hAnsi="Times New Roman"/>
          <w:sz w:val="24"/>
          <w:szCs w:val="24"/>
        </w:rPr>
        <w:t>10.5. ПРОГНОЗИРОВАНИЕ В КОНТЕКСТЕ СИНЕРГЕТИКИ</w:t>
      </w:r>
    </w:p>
    <w:p w:rsidR="00FB4FDC" w:rsidRPr="0084613B" w:rsidRDefault="00FB4FDC" w:rsidP="00410D2F">
      <w:pPr>
        <w:jc w:val="both"/>
        <w:rPr>
          <w:rFonts w:ascii="Times New Roman" w:hAnsi="Times New Roman"/>
          <w:sz w:val="24"/>
          <w:szCs w:val="24"/>
        </w:rPr>
      </w:pPr>
      <w:r w:rsidRPr="0084613B">
        <w:rPr>
          <w:rFonts w:ascii="Times New Roman" w:hAnsi="Times New Roman"/>
          <w:sz w:val="24"/>
          <w:szCs w:val="24"/>
        </w:rPr>
        <w:t xml:space="preserve">10.6. НАУКА В </w:t>
      </w:r>
      <w:r w:rsidRPr="0084613B">
        <w:rPr>
          <w:rFonts w:ascii="Times New Roman" w:hAnsi="Times New Roman"/>
          <w:sz w:val="24"/>
          <w:szCs w:val="24"/>
          <w:lang w:val="en-US"/>
        </w:rPr>
        <w:t>XXI</w:t>
      </w:r>
      <w:r w:rsidRPr="0084613B">
        <w:rPr>
          <w:rFonts w:ascii="Times New Roman" w:hAnsi="Times New Roman"/>
          <w:sz w:val="24"/>
          <w:szCs w:val="24"/>
        </w:rPr>
        <w:t xml:space="preserve"> ВЕКЕ</w:t>
      </w:r>
    </w:p>
    <w:p w:rsidR="00FB4FDC" w:rsidRDefault="00FB4FDC" w:rsidP="00410D2F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84613B">
        <w:rPr>
          <w:rFonts w:ascii="Times New Roman" w:hAnsi="Times New Roman"/>
          <w:sz w:val="24"/>
          <w:szCs w:val="24"/>
          <w:lang w:val="en-US"/>
        </w:rPr>
        <w:t>10.7. СОЦИОСИНЕГЕТИКА (СОЦИАЛЬНАЯ САМООРГАНИЗАЦИЯ)</w:t>
      </w:r>
    </w:p>
    <w:p w:rsidR="00FB4FDC" w:rsidRDefault="00FB4FDC" w:rsidP="00410D2F">
      <w:pPr>
        <w:jc w:val="both"/>
        <w:rPr>
          <w:rFonts w:ascii="Times New Roman" w:hAnsi="Times New Roman"/>
          <w:sz w:val="24"/>
          <w:szCs w:val="24"/>
        </w:rPr>
      </w:pPr>
    </w:p>
    <w:p w:rsidR="00FB4FDC" w:rsidRDefault="00FB4FDC" w:rsidP="00A105CC">
      <w:pPr>
        <w:pStyle w:val="BodyText3"/>
        <w:tabs>
          <w:tab w:val="left" w:pos="360"/>
        </w:tabs>
        <w:spacing w:line="360" w:lineRule="auto"/>
        <w:ind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течение семестра каждый студент должен сделать на занятии </w:t>
      </w:r>
      <w:r w:rsidRPr="00B76D8A">
        <w:rPr>
          <w:b/>
          <w:color w:val="000000"/>
          <w:sz w:val="24"/>
          <w:szCs w:val="24"/>
        </w:rPr>
        <w:t>доклад</w:t>
      </w:r>
      <w:r>
        <w:rPr>
          <w:color w:val="000000"/>
          <w:sz w:val="24"/>
          <w:szCs w:val="24"/>
        </w:rPr>
        <w:t xml:space="preserve"> на выбранную тему и написать </w:t>
      </w:r>
      <w:r w:rsidRPr="00B76D8A">
        <w:rPr>
          <w:b/>
          <w:color w:val="000000"/>
          <w:sz w:val="24"/>
          <w:szCs w:val="24"/>
        </w:rPr>
        <w:t>реферат</w:t>
      </w:r>
      <w:r>
        <w:rPr>
          <w:color w:val="000000"/>
          <w:sz w:val="24"/>
          <w:szCs w:val="24"/>
        </w:rPr>
        <w:t xml:space="preserve">, который надо в электронном виде выложить в папку «Рефераты и презентации докладов», находящуюся в разделе семинаров своей группы на странице семинаров по КСЕ в системе СДО (куда можно будет попасть из электронного расписания занятий своей группы, нажав кнопку СДО, помещённую в расписании на дате занятия). В крайнем случае, если выложить файл в систему СДО почему-либо не удаётся, можно отправить файл преподавателю на адрес его корпоративной электронной почты. Реферат просматривается преподавателем и принимается или возвращается студенту для переработки. </w:t>
      </w:r>
    </w:p>
    <w:p w:rsidR="00FB4FDC" w:rsidRPr="00A105CC" w:rsidRDefault="00FB4FDC" w:rsidP="00A105CC">
      <w:pPr>
        <w:pStyle w:val="BodyText3"/>
        <w:tabs>
          <w:tab w:val="left" w:pos="360"/>
        </w:tabs>
        <w:spacing w:line="360" w:lineRule="auto"/>
        <w:ind w:firstLine="360"/>
        <w:rPr>
          <w:b/>
          <w:color w:val="000000"/>
          <w:sz w:val="24"/>
          <w:szCs w:val="24"/>
        </w:rPr>
      </w:pPr>
      <w:r w:rsidRPr="00A105CC">
        <w:rPr>
          <w:b/>
          <w:color w:val="000000"/>
          <w:sz w:val="24"/>
          <w:szCs w:val="24"/>
        </w:rPr>
        <w:t>Реферат в печатном виде подавать преподавателю  не  надо.</w:t>
      </w:r>
    </w:p>
    <w:p w:rsidR="00FB4FDC" w:rsidRDefault="00FB4FDC" w:rsidP="00A105CC">
      <w:pPr>
        <w:pStyle w:val="BodyText3"/>
        <w:tabs>
          <w:tab w:val="left" w:pos="360"/>
        </w:tabs>
        <w:spacing w:line="36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Возможные </w:t>
      </w:r>
      <w:r w:rsidRPr="004F7D24">
        <w:rPr>
          <w:b/>
          <w:sz w:val="24"/>
          <w:szCs w:val="24"/>
        </w:rPr>
        <w:t>форматы</w:t>
      </w:r>
      <w:r>
        <w:rPr>
          <w:sz w:val="24"/>
          <w:szCs w:val="24"/>
        </w:rPr>
        <w:t xml:space="preserve"> файла реферата :   *</w:t>
      </w:r>
      <w:r>
        <w:rPr>
          <w:sz w:val="24"/>
          <w:szCs w:val="24"/>
          <w:lang w:val="en-US"/>
        </w:rPr>
        <w:t xml:space="preserve">.doc , *.docx </w:t>
      </w:r>
      <w:r>
        <w:rPr>
          <w:sz w:val="24"/>
          <w:szCs w:val="24"/>
        </w:rPr>
        <w:t xml:space="preserve"> или</w:t>
      </w:r>
      <w:r>
        <w:rPr>
          <w:sz w:val="24"/>
          <w:szCs w:val="24"/>
          <w:lang w:val="en-US"/>
        </w:rPr>
        <w:t xml:space="preserve">  *.pdf </w:t>
      </w:r>
      <w:r>
        <w:rPr>
          <w:sz w:val="24"/>
          <w:szCs w:val="24"/>
        </w:rPr>
        <w:t xml:space="preserve">.  </w:t>
      </w:r>
      <w:r w:rsidRPr="004F7D24">
        <w:rPr>
          <w:b/>
          <w:sz w:val="24"/>
          <w:szCs w:val="24"/>
        </w:rPr>
        <w:t xml:space="preserve">Объём </w:t>
      </w:r>
      <w:r>
        <w:rPr>
          <w:sz w:val="24"/>
          <w:szCs w:val="24"/>
        </w:rPr>
        <w:t xml:space="preserve">реферата : 5 – 10 страниц А4 (не считая титульный лист и оглавление).  </w:t>
      </w:r>
      <w:r w:rsidRPr="004F7D24">
        <w:rPr>
          <w:b/>
          <w:sz w:val="24"/>
          <w:szCs w:val="24"/>
        </w:rPr>
        <w:t>Шрифт</w:t>
      </w:r>
      <w:r>
        <w:rPr>
          <w:sz w:val="24"/>
          <w:szCs w:val="24"/>
        </w:rPr>
        <w:t xml:space="preserve"> – 12 или 14, одинарный или полуторный </w:t>
      </w:r>
      <w:r w:rsidRPr="004F7D24">
        <w:rPr>
          <w:b/>
          <w:sz w:val="24"/>
          <w:szCs w:val="24"/>
        </w:rPr>
        <w:t>интервал</w:t>
      </w:r>
      <w:r>
        <w:rPr>
          <w:sz w:val="24"/>
          <w:szCs w:val="24"/>
        </w:rPr>
        <w:t>.</w:t>
      </w:r>
    </w:p>
    <w:p w:rsidR="00FB4FDC" w:rsidRDefault="00FB4FDC" w:rsidP="00A105CC">
      <w:pPr>
        <w:pStyle w:val="BodyText3"/>
        <w:tabs>
          <w:tab w:val="left" w:pos="360"/>
        </w:tabs>
        <w:spacing w:line="36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В реферате </w:t>
      </w:r>
      <w:r w:rsidRPr="004F7D24">
        <w:rPr>
          <w:b/>
          <w:sz w:val="24"/>
          <w:szCs w:val="24"/>
        </w:rPr>
        <w:t>должны быть</w:t>
      </w:r>
      <w:r>
        <w:rPr>
          <w:sz w:val="24"/>
          <w:szCs w:val="24"/>
        </w:rPr>
        <w:t>:  1. Введение; 2. Содержательный материал по теме (текст, можно вставить рисунки и таблицы)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;  3. Заключение;  4. Список использованных источников.</w:t>
      </w:r>
    </w:p>
    <w:p w:rsidR="00FB4FDC" w:rsidRPr="00642E95" w:rsidRDefault="00FB4FDC" w:rsidP="00A105CC">
      <w:pPr>
        <w:pStyle w:val="BodyText3"/>
        <w:tabs>
          <w:tab w:val="left" w:pos="360"/>
        </w:tabs>
        <w:spacing w:line="36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Пункты 1, 3 и 4 представлять на отдельных листах  не  надо. Если по окончании раздела остаётся свободное место на странице, то следующий раздел стоит начинать на той же странице. Пункт 2 можно представить в виде набора разделов и подразделов со своими заголовками, без общего заголовка Пункта 2.</w:t>
      </w:r>
    </w:p>
    <w:p w:rsidR="00FB4FDC" w:rsidRDefault="00FB4FDC" w:rsidP="00A105CC">
      <w:pPr>
        <w:pStyle w:val="BodyText3"/>
        <w:tabs>
          <w:tab w:val="left" w:pos="360"/>
        </w:tabs>
        <w:spacing w:line="360" w:lineRule="auto"/>
        <w:ind w:firstLine="360"/>
        <w:rPr>
          <w:sz w:val="24"/>
          <w:szCs w:val="24"/>
        </w:rPr>
      </w:pPr>
      <w:r w:rsidRPr="004F7D24">
        <w:rPr>
          <w:b/>
          <w:sz w:val="24"/>
          <w:szCs w:val="24"/>
        </w:rPr>
        <w:t>Название файла</w:t>
      </w:r>
      <w:r>
        <w:rPr>
          <w:sz w:val="24"/>
          <w:szCs w:val="24"/>
        </w:rPr>
        <w:t xml:space="preserve"> – в форме:   Фамилия_номер группы , например,  Кузнецов_3530901-10001</w:t>
      </w:r>
      <w:r>
        <w:rPr>
          <w:sz w:val="24"/>
          <w:szCs w:val="24"/>
          <w:lang w:val="en-US"/>
        </w:rPr>
        <w:t>.docx</w:t>
      </w:r>
    </w:p>
    <w:p w:rsidR="00FB4FDC" w:rsidRPr="004F7D24" w:rsidRDefault="00FB4FDC" w:rsidP="00A105CC">
      <w:pPr>
        <w:pStyle w:val="BodyText3"/>
        <w:tabs>
          <w:tab w:val="left" w:pos="360"/>
        </w:tabs>
        <w:spacing w:line="36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Приветствуется создание </w:t>
      </w:r>
      <w:r w:rsidRPr="004F7D24">
        <w:rPr>
          <w:b/>
          <w:sz w:val="24"/>
          <w:szCs w:val="24"/>
        </w:rPr>
        <w:t>презентаций</w:t>
      </w:r>
      <w:r>
        <w:rPr>
          <w:sz w:val="24"/>
          <w:szCs w:val="24"/>
        </w:rPr>
        <w:t xml:space="preserve"> и их использование при докладе. Презентации лучше делать, используя </w:t>
      </w:r>
      <w:r>
        <w:rPr>
          <w:sz w:val="24"/>
          <w:szCs w:val="24"/>
          <w:lang w:val="en-US"/>
        </w:rPr>
        <w:t>Power Point</w:t>
      </w:r>
      <w:r>
        <w:rPr>
          <w:sz w:val="24"/>
          <w:szCs w:val="24"/>
        </w:rPr>
        <w:t xml:space="preserve"> , или сформировать как единый файл </w:t>
      </w:r>
      <w:r>
        <w:rPr>
          <w:sz w:val="24"/>
          <w:szCs w:val="24"/>
          <w:lang w:val="en-US"/>
        </w:rPr>
        <w:t>PDF</w:t>
      </w:r>
      <w:r>
        <w:rPr>
          <w:sz w:val="24"/>
          <w:szCs w:val="24"/>
        </w:rPr>
        <w:t>. Файл презентации надо выложить в папку в СДО, как и файл реферата.</w:t>
      </w:r>
    </w:p>
    <w:p w:rsidR="00FB4FDC" w:rsidRPr="00A54A75" w:rsidRDefault="00FB4FDC" w:rsidP="00B640E3">
      <w:pPr>
        <w:pStyle w:val="BodyText3"/>
        <w:tabs>
          <w:tab w:val="left" w:pos="360"/>
        </w:tabs>
        <w:spacing w:line="360" w:lineRule="auto"/>
        <w:rPr>
          <w:sz w:val="24"/>
          <w:szCs w:val="24"/>
        </w:rPr>
      </w:pPr>
    </w:p>
    <w:p w:rsidR="00FB4FDC" w:rsidRDefault="00FB4FDC" w:rsidP="00B76D8A">
      <w:pPr>
        <w:pStyle w:val="BodyText3"/>
        <w:tabs>
          <w:tab w:val="left" w:pos="360"/>
        </w:tabs>
        <w:spacing w:line="360" w:lineRule="auto"/>
        <w:rPr>
          <w:b/>
          <w:sz w:val="24"/>
          <w:szCs w:val="24"/>
          <w:lang w:val="en-US"/>
        </w:rPr>
      </w:pPr>
      <w:r w:rsidRPr="00B76D8A">
        <w:rPr>
          <w:b/>
          <w:sz w:val="24"/>
          <w:szCs w:val="24"/>
        </w:rPr>
        <w:t>Контакты:</w:t>
      </w:r>
      <w:r w:rsidRPr="00B76D8A">
        <w:rPr>
          <w:b/>
          <w:sz w:val="24"/>
          <w:szCs w:val="24"/>
        </w:rPr>
        <w:tab/>
        <w:t xml:space="preserve">Свистунов Дмитрий Валентинович        </w:t>
      </w:r>
      <w:smartTag w:uri="urn:schemas-microsoft-com:office:smarttags" w:element="phone">
        <w:smartTagPr>
          <w:attr w:name="ls" w:val="trans"/>
        </w:smartTagPr>
        <w:r w:rsidRPr="00B76D8A">
          <w:rPr>
            <w:b/>
            <w:sz w:val="24"/>
            <w:szCs w:val="24"/>
          </w:rPr>
          <w:t>8-911-183-46-86</w:t>
        </w:r>
      </w:smartTag>
    </w:p>
    <w:p w:rsidR="00FB4FDC" w:rsidRPr="00277C14" w:rsidRDefault="00FB4FDC" w:rsidP="00B76D8A">
      <w:pPr>
        <w:pStyle w:val="BodyText3"/>
        <w:tabs>
          <w:tab w:val="left" w:pos="360"/>
        </w:tabs>
        <w:spacing w:line="360" w:lineRule="auto"/>
        <w:rPr>
          <w:b/>
          <w:sz w:val="24"/>
          <w:szCs w:val="24"/>
          <w:lang w:val="en-US"/>
        </w:rPr>
      </w:pPr>
      <w:hyperlink r:id="rId5" w:history="1">
        <w:r w:rsidRPr="00277C14">
          <w:rPr>
            <w:b/>
            <w:sz w:val="24"/>
            <w:szCs w:val="24"/>
          </w:rPr>
          <w:t>svistunov_dv@spbstu.ru</w:t>
        </w:r>
      </w:hyperlink>
      <w:r w:rsidRPr="00277C14">
        <w:rPr>
          <w:b/>
          <w:sz w:val="24"/>
          <w:szCs w:val="24"/>
        </w:rPr>
        <w:t xml:space="preserve"> ,</w:t>
      </w:r>
      <w:r w:rsidRPr="00277C14">
        <w:rPr>
          <w:b/>
          <w:sz w:val="24"/>
          <w:szCs w:val="24"/>
          <w:lang w:val="en-US"/>
        </w:rPr>
        <w:t xml:space="preserve">   </w:t>
      </w:r>
      <w:r>
        <w:rPr>
          <w:b/>
          <w:sz w:val="24"/>
          <w:szCs w:val="24"/>
          <w:lang w:val="en-US"/>
        </w:rPr>
        <w:t xml:space="preserve"> svistunov@physics.spbstu.ru</w:t>
      </w:r>
    </w:p>
    <w:sectPr w:rsidR="00FB4FDC" w:rsidRPr="00277C14" w:rsidSect="00410D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44FF4"/>
    <w:rsid w:val="000D562C"/>
    <w:rsid w:val="00101600"/>
    <w:rsid w:val="001408A3"/>
    <w:rsid w:val="001C6590"/>
    <w:rsid w:val="001E2718"/>
    <w:rsid w:val="00277C14"/>
    <w:rsid w:val="002C2C21"/>
    <w:rsid w:val="00303404"/>
    <w:rsid w:val="0030345D"/>
    <w:rsid w:val="00306976"/>
    <w:rsid w:val="00381F0E"/>
    <w:rsid w:val="003B0543"/>
    <w:rsid w:val="00410D2F"/>
    <w:rsid w:val="00414545"/>
    <w:rsid w:val="004F7D24"/>
    <w:rsid w:val="00513F5F"/>
    <w:rsid w:val="005974EF"/>
    <w:rsid w:val="005C49CA"/>
    <w:rsid w:val="00642E95"/>
    <w:rsid w:val="006D5A61"/>
    <w:rsid w:val="007117FF"/>
    <w:rsid w:val="00725DED"/>
    <w:rsid w:val="0074762B"/>
    <w:rsid w:val="007F1F1A"/>
    <w:rsid w:val="00844FF4"/>
    <w:rsid w:val="0084613B"/>
    <w:rsid w:val="008E5B04"/>
    <w:rsid w:val="00913B5D"/>
    <w:rsid w:val="009F78FD"/>
    <w:rsid w:val="00A05E3F"/>
    <w:rsid w:val="00A105CC"/>
    <w:rsid w:val="00A54A75"/>
    <w:rsid w:val="00AA003B"/>
    <w:rsid w:val="00AA78C3"/>
    <w:rsid w:val="00AB7D11"/>
    <w:rsid w:val="00AE4970"/>
    <w:rsid w:val="00B640E3"/>
    <w:rsid w:val="00B706A8"/>
    <w:rsid w:val="00B76D8A"/>
    <w:rsid w:val="00BC045D"/>
    <w:rsid w:val="00C23E6B"/>
    <w:rsid w:val="00CA50F1"/>
    <w:rsid w:val="00CE6811"/>
    <w:rsid w:val="00D056CD"/>
    <w:rsid w:val="00D538E2"/>
    <w:rsid w:val="00DB34C6"/>
    <w:rsid w:val="00EE49F4"/>
    <w:rsid w:val="00EF6ADC"/>
    <w:rsid w:val="00F22043"/>
    <w:rsid w:val="00F250F2"/>
    <w:rsid w:val="00F57C58"/>
    <w:rsid w:val="00F831A6"/>
    <w:rsid w:val="00FB4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hon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E3F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974EF"/>
    <w:rPr>
      <w:rFonts w:cs="Times New Roman"/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sid w:val="00B640E3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hAnsi="Times New Roman"/>
      <w:sz w:val="20"/>
      <w:szCs w:val="20"/>
      <w:lang w:eastAsia="ru-RU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Pr>
      <w:rFonts w:cs="Times New Roman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vistunov_dv@spbstu.ru" TargetMode="External"/><Relationship Id="rId4" Type="http://schemas.openxmlformats.org/officeDocument/2006/relationships/hyperlink" Target="mailto:babaeva_ma@mail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</TotalTime>
  <Pages>4</Pages>
  <Words>995</Words>
  <Characters>5676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ТЕМЫ ДОКЛАДОВ К СЕМИНАРСКИМ ЗАНЯТИЯМ ПО ДИСЦИПЛИНЕ КСЕ:</dc:title>
  <dc:subject/>
  <dc:creator>Мариша</dc:creator>
  <cp:keywords/>
  <dc:description/>
  <cp:lastModifiedBy>par</cp:lastModifiedBy>
  <cp:revision>2</cp:revision>
  <dcterms:created xsi:type="dcterms:W3CDTF">2022-09-02T23:21:00Z</dcterms:created>
  <dcterms:modified xsi:type="dcterms:W3CDTF">2022-09-02T23:21:00Z</dcterms:modified>
</cp:coreProperties>
</file>